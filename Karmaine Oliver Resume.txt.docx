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4C31A3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47BA4A0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779758" wp14:editId="4340AFCF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8E78A76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6676D7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8DE16F6" w14:textId="12276328" w:rsidR="001B2ABD" w:rsidRDefault="000B1B8F" w:rsidP="001B2ABD">
            <w:pPr>
              <w:pStyle w:val="Title"/>
            </w:pPr>
            <w:r>
              <w:t>Karmaine Oliver</w:t>
            </w:r>
          </w:p>
          <w:p w14:paraId="0B23BAD4" w14:textId="172FDE19" w:rsidR="001B2ABD" w:rsidRDefault="00CD599F" w:rsidP="001B2ABD">
            <w:pPr>
              <w:pStyle w:val="Subtitle"/>
            </w:pPr>
            <w:r w:rsidRPr="009534B1">
              <w:rPr>
                <w:spacing w:val="0"/>
                <w:w w:val="50"/>
              </w:rPr>
              <w:t>Application Support Analys</w:t>
            </w:r>
            <w:r w:rsidRPr="009534B1">
              <w:rPr>
                <w:spacing w:val="20"/>
                <w:w w:val="50"/>
              </w:rPr>
              <w:t>t</w:t>
            </w:r>
          </w:p>
        </w:tc>
      </w:tr>
      <w:tr w:rsidR="001B2ABD" w14:paraId="4883E03D" w14:textId="77777777" w:rsidTr="00D7259E">
        <w:tblPrEx>
          <w:tblCellMar>
            <w:left w:w="108" w:type="dxa"/>
            <w:right w:w="108" w:type="dxa"/>
          </w:tblCellMar>
        </w:tblPrEx>
        <w:tc>
          <w:tcPr>
            <w:tcW w:w="3600" w:type="dxa"/>
          </w:tcPr>
          <w:sdt>
            <w:sdtPr>
              <w:id w:val="-1711873194"/>
              <w:placeholder>
                <w:docPart w:val="FEFFDC63194C42A19A9EE781D45C67B6"/>
              </w:placeholder>
              <w:temporary/>
              <w:showingPlcHdr/>
              <w15:appearance w15:val="hidden"/>
            </w:sdtPr>
            <w:sdtEndPr/>
            <w:sdtContent>
              <w:p w14:paraId="7BD1FA49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8987FC2" w14:textId="77777777" w:rsidR="00B91EB7" w:rsidRDefault="005113D4" w:rsidP="009260CD">
            <w:r w:rsidRPr="005113D4">
              <w:t xml:space="preserve">Welcome to </w:t>
            </w:r>
            <w:r>
              <w:t>Resume</w:t>
            </w:r>
            <w:r w:rsidRPr="005113D4">
              <w:t xml:space="preserve">! I am a forward-thinking, motivated person that enjoys learning many aspects of IT Administration &amp; Security. </w:t>
            </w:r>
          </w:p>
          <w:p w14:paraId="662E46E0" w14:textId="77777777" w:rsidR="00B91EB7" w:rsidRDefault="005113D4" w:rsidP="009260CD">
            <w:r w:rsidRPr="005113D4">
              <w:t xml:space="preserve">Currently, I am supporting hosted applications which allows me to dive into Windows server 2008,2012,2016 as well as troubleshoot java issues on Linux servers. </w:t>
            </w:r>
          </w:p>
          <w:p w14:paraId="00073FEE" w14:textId="77777777" w:rsidR="00B91EB7" w:rsidRDefault="005113D4" w:rsidP="009260CD">
            <w:r w:rsidRPr="005113D4">
              <w:t xml:space="preserve">I have dabbled in a little of everything from SQL and python scripting, configuring secure network connections via WinSCP. </w:t>
            </w:r>
          </w:p>
          <w:p w14:paraId="3B7C1CED" w14:textId="1861EE7F" w:rsidR="00036450" w:rsidRDefault="005113D4" w:rsidP="009260CD">
            <w:r w:rsidRPr="005113D4">
              <w:t>I also process any request from the hosted clients ex: password change in Citrix or a hosted application. Most of the day is spent diving into logs to find out what caused the latest issue.</w:t>
            </w:r>
          </w:p>
          <w:p w14:paraId="236E7FE6" w14:textId="77777777" w:rsidR="00036450" w:rsidRDefault="00036450" w:rsidP="00036450"/>
          <w:sdt>
            <w:sdtPr>
              <w:id w:val="-1954003311"/>
              <w:placeholder>
                <w:docPart w:val="24E1D405FDDB4CA6BB4CEA4EA3FA1542"/>
              </w:placeholder>
              <w:temporary/>
              <w:showingPlcHdr/>
              <w15:appearance w15:val="hidden"/>
            </w:sdtPr>
            <w:sdtEndPr/>
            <w:sdtContent>
              <w:p w14:paraId="612D5F30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0009ADF1F5F48AA971AA2985641174B"/>
              </w:placeholder>
              <w:temporary/>
              <w:showingPlcHdr/>
              <w15:appearance w15:val="hidden"/>
            </w:sdtPr>
            <w:sdtEndPr/>
            <w:sdtContent>
              <w:p w14:paraId="24A99CF7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9F7721F" w14:textId="5DE73103" w:rsidR="004D3011" w:rsidRDefault="008323B7" w:rsidP="004D3011">
            <w:r>
              <w:t>904-555-5555</w:t>
            </w:r>
          </w:p>
          <w:p w14:paraId="44E1C031" w14:textId="77777777" w:rsidR="004D3011" w:rsidRPr="004D3011" w:rsidRDefault="004D3011" w:rsidP="004D3011"/>
          <w:p w14:paraId="2396E2BB" w14:textId="6038511D" w:rsidR="004D3011" w:rsidRDefault="004D3011" w:rsidP="004D3011"/>
          <w:sdt>
            <w:sdtPr>
              <w:id w:val="-240260293"/>
              <w:placeholder>
                <w:docPart w:val="C96B8F2B8FBE4768B8754DF4A18B75D4"/>
              </w:placeholder>
              <w:temporary/>
              <w:showingPlcHdr/>
              <w15:appearance w15:val="hidden"/>
            </w:sdtPr>
            <w:sdtEndPr/>
            <w:sdtContent>
              <w:p w14:paraId="3EC1BB9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946E6FA" w14:textId="284B4523" w:rsidR="00036450" w:rsidRPr="00E4381A" w:rsidRDefault="008323B7" w:rsidP="004D3011">
            <w:pPr>
              <w:rPr>
                <w:rStyle w:val="Hyperlink"/>
              </w:rPr>
            </w:pPr>
            <w:r>
              <w:t>Olivkd1@students.fscj.edu</w:t>
            </w:r>
          </w:p>
          <w:sdt>
            <w:sdtPr>
              <w:id w:val="-1444214663"/>
              <w:placeholder>
                <w:docPart w:val="B82ACF0FDB9F4A21A789B3E8DFA25D87"/>
              </w:placeholder>
              <w:temporary/>
              <w:showingPlcHdr/>
              <w15:appearance w15:val="hidden"/>
            </w:sdtPr>
            <w:sdtEndPr/>
            <w:sdtContent>
              <w:p w14:paraId="2017CB1B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BD78CD2" w14:textId="26168853" w:rsidR="004D3011" w:rsidRDefault="008323B7" w:rsidP="004D3011">
            <w:r>
              <w:t>Fishing</w:t>
            </w:r>
          </w:p>
          <w:p w14:paraId="27422F1B" w14:textId="21D21C53" w:rsidR="004D3011" w:rsidRDefault="008323B7" w:rsidP="004D3011">
            <w:r>
              <w:t>Gaming</w:t>
            </w:r>
          </w:p>
          <w:p w14:paraId="3115D7FB" w14:textId="00E5A846" w:rsidR="004D3011" w:rsidRDefault="008323B7" w:rsidP="004D3011">
            <w:r>
              <w:t xml:space="preserve">Ranked on Tryhackme.com </w:t>
            </w:r>
          </w:p>
          <w:p w14:paraId="2E0B825D" w14:textId="1586401D" w:rsidR="004D3011" w:rsidRPr="004D3011" w:rsidRDefault="008323B7" w:rsidP="004D3011">
            <w:r>
              <w:t>Ethical Hacking</w:t>
            </w:r>
            <w:r w:rsidR="00521C32">
              <w:t xml:space="preserve">- </w:t>
            </w:r>
            <w:r>
              <w:t>Hackthebox</w:t>
            </w:r>
          </w:p>
        </w:tc>
        <w:tc>
          <w:tcPr>
            <w:tcW w:w="720" w:type="dxa"/>
          </w:tcPr>
          <w:p w14:paraId="0A94FCE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70A583B299F4008988DE9BB80ACE664"/>
              </w:placeholder>
              <w:temporary/>
              <w:showingPlcHdr/>
              <w15:appearance w15:val="hidden"/>
            </w:sdtPr>
            <w:sdtEndPr/>
            <w:sdtContent>
              <w:p w14:paraId="10B62E70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8204B57" w14:textId="6E2D8033" w:rsidR="00036450" w:rsidRDefault="00CD599F" w:rsidP="00B359E4">
            <w:pPr>
              <w:pStyle w:val="Heading4"/>
            </w:pPr>
            <w:r>
              <w:t xml:space="preserve">Florida State College at Jacksonville </w:t>
            </w:r>
          </w:p>
          <w:p w14:paraId="629C24BA" w14:textId="52501FA7" w:rsidR="00CD599F" w:rsidRPr="00CD599F" w:rsidRDefault="00CD599F" w:rsidP="00CD599F">
            <w:r>
              <w:t xml:space="preserve">Associate of Science – Information Technology </w:t>
            </w:r>
          </w:p>
          <w:p w14:paraId="49F71B7A" w14:textId="3C6D58E9" w:rsidR="00036450" w:rsidRDefault="00CD599F" w:rsidP="00B359E4">
            <w:pPr>
              <w:pStyle w:val="Date"/>
            </w:pPr>
            <w:r>
              <w:t>2018</w:t>
            </w:r>
            <w:r w:rsidR="00036450" w:rsidRPr="00B359E4">
              <w:t xml:space="preserve"> </w:t>
            </w:r>
            <w:r w:rsidR="0079236A">
              <w:t>–</w:t>
            </w:r>
            <w:r w:rsidR="00036450" w:rsidRPr="00B359E4">
              <w:t xml:space="preserve"> </w:t>
            </w:r>
            <w:r>
              <w:t>2020</w:t>
            </w:r>
          </w:p>
          <w:p w14:paraId="19F303F0" w14:textId="7DAE4D97" w:rsidR="0079236A" w:rsidRPr="0079236A" w:rsidRDefault="0079236A" w:rsidP="0079236A">
            <w:r>
              <w:t>Florida State College at Jacksonville</w:t>
            </w:r>
          </w:p>
          <w:p w14:paraId="3AC64A8D" w14:textId="40408B0F" w:rsidR="00036450" w:rsidRDefault="00CD599F" w:rsidP="00036450">
            <w:r>
              <w:t xml:space="preserve"> </w:t>
            </w:r>
            <w:r w:rsidR="0079236A">
              <w:t xml:space="preserve">2020-May 2021 </w:t>
            </w:r>
          </w:p>
          <w:p w14:paraId="62C8423E" w14:textId="133CF9FC" w:rsidR="00036450" w:rsidRDefault="0079236A" w:rsidP="00036450">
            <w:r>
              <w:t xml:space="preserve"> </w:t>
            </w:r>
            <w:r w:rsidR="00AE62E1">
              <w:t>Bachelor of Science</w:t>
            </w:r>
            <w:r>
              <w:t xml:space="preserve"> – Information Technology Management</w:t>
            </w:r>
          </w:p>
          <w:sdt>
            <w:sdtPr>
              <w:id w:val="1001553383"/>
              <w:placeholder>
                <w:docPart w:val="88B93DC661014EEC9E404714112A9E2F"/>
              </w:placeholder>
              <w:temporary/>
              <w:showingPlcHdr/>
              <w15:appearance w15:val="hidden"/>
            </w:sdtPr>
            <w:sdtEndPr/>
            <w:sdtContent>
              <w:p w14:paraId="37A23704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5255CE8" w14:textId="1D706A3B" w:rsidR="00036450" w:rsidRDefault="00067F65" w:rsidP="00B359E4">
            <w:pPr>
              <w:pStyle w:val="Heading4"/>
              <w:rPr>
                <w:bCs/>
              </w:rPr>
            </w:pPr>
            <w:r>
              <w:t xml:space="preserve">FIS - </w:t>
            </w:r>
            <w:r w:rsidRPr="00036450">
              <w:t>Application</w:t>
            </w:r>
            <w:r>
              <w:t xml:space="preserve"> Support Analyst </w:t>
            </w:r>
          </w:p>
          <w:p w14:paraId="656A22EB" w14:textId="6256961B" w:rsidR="00036450" w:rsidRPr="00036450" w:rsidRDefault="00067F65" w:rsidP="00B359E4">
            <w:pPr>
              <w:pStyle w:val="Date"/>
            </w:pPr>
            <w:r>
              <w:t>201</w:t>
            </w:r>
            <w:r w:rsidR="00AE62E1">
              <w:t>9</w:t>
            </w:r>
            <w:r w:rsidR="00036450" w:rsidRPr="00036450">
              <w:t>–</w:t>
            </w:r>
            <w:r>
              <w:t>2020</w:t>
            </w:r>
          </w:p>
          <w:p w14:paraId="33CA8E21" w14:textId="2AA9CDBF" w:rsidR="00036450" w:rsidRDefault="00067F65" w:rsidP="00036450">
            <w:r>
              <w:t xml:space="preserve">Support Hosted server technologies. Monitor and resolve security incidents based on logs. Review and update Python and SQL scripts. </w:t>
            </w:r>
            <w:r w:rsidR="00036450" w:rsidRPr="00036450">
              <w:t xml:space="preserve"> </w:t>
            </w:r>
          </w:p>
          <w:p w14:paraId="7CBB4C05" w14:textId="77777777" w:rsidR="004D3011" w:rsidRDefault="004D3011" w:rsidP="00036450"/>
          <w:p w14:paraId="38605952" w14:textId="4C8C5C2F" w:rsidR="004D3011" w:rsidRPr="004D3011" w:rsidRDefault="00067F65" w:rsidP="00B359E4">
            <w:pPr>
              <w:pStyle w:val="Heading4"/>
              <w:rPr>
                <w:bCs/>
              </w:rPr>
            </w:pPr>
            <w:r>
              <w:t xml:space="preserve">Microsoft - </w:t>
            </w:r>
            <w:r w:rsidR="004D3011" w:rsidRPr="004D3011">
              <w:t xml:space="preserve">  </w:t>
            </w:r>
            <w:r>
              <w:t>Production Support Engineer</w:t>
            </w:r>
          </w:p>
          <w:p w14:paraId="634F8238" w14:textId="07BF6237" w:rsidR="004D3011" w:rsidRPr="004D3011" w:rsidRDefault="00AE62E1" w:rsidP="00B359E4">
            <w:pPr>
              <w:pStyle w:val="Date"/>
            </w:pPr>
            <w:r>
              <w:t>2018</w:t>
            </w:r>
            <w:r w:rsidR="004D3011" w:rsidRPr="004D3011">
              <w:t>–</w:t>
            </w:r>
            <w:r>
              <w:t>2019</w:t>
            </w:r>
          </w:p>
          <w:p w14:paraId="7C43799A" w14:textId="01289D51" w:rsidR="004D3011" w:rsidRPr="004D3011" w:rsidRDefault="00067F65" w:rsidP="004D3011">
            <w:r>
              <w:t>S</w:t>
            </w:r>
            <w:r w:rsidRPr="00067F65">
              <w:t xml:space="preserve">upport Microsoft commercial </w:t>
            </w:r>
            <w:r w:rsidR="00AE62E1" w:rsidRPr="00067F65">
              <w:t>programs.</w:t>
            </w:r>
            <w:r w:rsidR="00AE62E1">
              <w:t xml:space="preserve"> </w:t>
            </w:r>
            <w:r w:rsidR="00AE62E1" w:rsidRPr="00067F65">
              <w:t>Daily</w:t>
            </w:r>
            <w:r w:rsidRPr="00067F65">
              <w:t xml:space="preserve"> tasks include product testing, working bugs with Microsoft Secured Accounts and Microsoft Applications</w:t>
            </w:r>
            <w:r>
              <w:t>. Report and Resolve</w:t>
            </w:r>
            <w:r w:rsidRPr="00067F65">
              <w:t xml:space="preserve"> Xbox</w:t>
            </w:r>
            <w:r>
              <w:t xml:space="preserve"> Live. Credential Management, MFA, IAM support. Support international Gamertag requests. </w:t>
            </w:r>
          </w:p>
          <w:p w14:paraId="439D124A" w14:textId="77777777" w:rsidR="004D3011" w:rsidRDefault="004D3011" w:rsidP="00036450"/>
          <w:p w14:paraId="7BD378C5" w14:textId="3BB84817" w:rsidR="004D3011" w:rsidRPr="004D3011" w:rsidRDefault="00AE62E1" w:rsidP="00B359E4">
            <w:pPr>
              <w:pStyle w:val="Heading4"/>
              <w:rPr>
                <w:bCs/>
              </w:rPr>
            </w:pPr>
            <w:r>
              <w:t xml:space="preserve">Citi - </w:t>
            </w:r>
            <w:r w:rsidR="004D3011" w:rsidRPr="004D3011">
              <w:t xml:space="preserve">  </w:t>
            </w:r>
            <w:r>
              <w:t>Fraud Application Technical Analyst</w:t>
            </w:r>
          </w:p>
          <w:p w14:paraId="7ACD203D" w14:textId="250D0328" w:rsidR="004D3011" w:rsidRPr="004D3011" w:rsidRDefault="00AE62E1" w:rsidP="00B359E4">
            <w:pPr>
              <w:pStyle w:val="Date"/>
            </w:pPr>
            <w:r>
              <w:t>2016</w:t>
            </w:r>
            <w:r w:rsidR="004D3011" w:rsidRPr="004D3011">
              <w:t>–</w:t>
            </w:r>
            <w:r>
              <w:t>2018</w:t>
            </w:r>
          </w:p>
          <w:p w14:paraId="2A5ABBF9" w14:textId="356927C9" w:rsidR="004D3011" w:rsidRPr="004D3011" w:rsidRDefault="00AE62E1" w:rsidP="004D3011">
            <w:r>
              <w:t>Support Fraud business applications. Troubleshoot client Citi applications. Apple device application support. Reset application access. IAM</w:t>
            </w:r>
            <w:r w:rsidR="00955682">
              <w:t xml:space="preserve"> security support</w:t>
            </w:r>
            <w:r>
              <w:t xml:space="preserve">. MFA support. </w:t>
            </w:r>
            <w:r w:rsidR="00036450" w:rsidRPr="004D3011">
              <w:t xml:space="preserve"> </w:t>
            </w:r>
          </w:p>
          <w:p w14:paraId="75EA0403" w14:textId="77777777" w:rsidR="004D3011" w:rsidRDefault="004D3011" w:rsidP="00036450"/>
          <w:sdt>
            <w:sdtPr>
              <w:id w:val="1669594239"/>
              <w:placeholder>
                <w:docPart w:val="36B4120BDB8E49C7AA477DFE8F7B510A"/>
              </w:placeholder>
              <w:temporary/>
              <w:showingPlcHdr/>
              <w15:appearance w15:val="hidden"/>
            </w:sdtPr>
            <w:sdtEndPr/>
            <w:sdtContent>
              <w:p w14:paraId="2DA8EF03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4E60CBF" w14:textId="20602413" w:rsidR="00036450" w:rsidRPr="004D3011" w:rsidRDefault="00D7259E" w:rsidP="004D3011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2354A7DF" wp14:editId="2C6027D1">
                  <wp:extent cx="3467100" cy="1295400"/>
                  <wp:effectExtent l="0" t="0" r="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4E4B49-372A-41C3-B71A-8AD5A59C39E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063E70BC" w14:textId="77777777" w:rsidR="0043117B" w:rsidRDefault="009534B1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E48CF" w14:textId="77777777" w:rsidR="009534B1" w:rsidRDefault="009534B1" w:rsidP="000C45FF">
      <w:r>
        <w:separator/>
      </w:r>
    </w:p>
  </w:endnote>
  <w:endnote w:type="continuationSeparator" w:id="0">
    <w:p w14:paraId="5299D2E1" w14:textId="77777777" w:rsidR="009534B1" w:rsidRDefault="009534B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642C6" w14:textId="77777777" w:rsidR="009534B1" w:rsidRDefault="009534B1" w:rsidP="000C45FF">
      <w:r>
        <w:separator/>
      </w:r>
    </w:p>
  </w:footnote>
  <w:footnote w:type="continuationSeparator" w:id="0">
    <w:p w14:paraId="188FAF10" w14:textId="77777777" w:rsidR="009534B1" w:rsidRDefault="009534B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E6F9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3930D8" wp14:editId="7A13AF0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D4"/>
    <w:rsid w:val="00013540"/>
    <w:rsid w:val="00036450"/>
    <w:rsid w:val="00067F65"/>
    <w:rsid w:val="00094499"/>
    <w:rsid w:val="000A3D58"/>
    <w:rsid w:val="000B1B8F"/>
    <w:rsid w:val="000C45FF"/>
    <w:rsid w:val="000E3FD1"/>
    <w:rsid w:val="00112054"/>
    <w:rsid w:val="001223AD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113D4"/>
    <w:rsid w:val="00521C32"/>
    <w:rsid w:val="005262AC"/>
    <w:rsid w:val="005B3EA1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36A"/>
    <w:rsid w:val="007927F5"/>
    <w:rsid w:val="00802CA0"/>
    <w:rsid w:val="008323B7"/>
    <w:rsid w:val="009260CD"/>
    <w:rsid w:val="00952C25"/>
    <w:rsid w:val="009534B1"/>
    <w:rsid w:val="00955682"/>
    <w:rsid w:val="00A2118D"/>
    <w:rsid w:val="00AD76E2"/>
    <w:rsid w:val="00AE62E1"/>
    <w:rsid w:val="00B20152"/>
    <w:rsid w:val="00B359E4"/>
    <w:rsid w:val="00B57D98"/>
    <w:rsid w:val="00B70850"/>
    <w:rsid w:val="00B91EB7"/>
    <w:rsid w:val="00C066B6"/>
    <w:rsid w:val="00C37BA1"/>
    <w:rsid w:val="00C4674C"/>
    <w:rsid w:val="00C506CF"/>
    <w:rsid w:val="00C72BED"/>
    <w:rsid w:val="00C9578B"/>
    <w:rsid w:val="00CB0055"/>
    <w:rsid w:val="00CD599F"/>
    <w:rsid w:val="00D2522B"/>
    <w:rsid w:val="00D422DE"/>
    <w:rsid w:val="00D5459D"/>
    <w:rsid w:val="00D7259E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840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40591041504427333"/>
          <c:y val="0.33401960784313728"/>
          <c:w val="0.5136041648640074"/>
          <c:h val="0.44003319438011423"/>
        </c:manualLayout>
      </c:layout>
      <c:barChart>
        <c:barDir val="bar"/>
        <c:grouping val="clustered"/>
        <c:varyColors val="0"/>
        <c:ser>
          <c:idx val="0"/>
          <c:order val="0"/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strRef>
              <c:f>Sheet1!$A$1:$A$5</c:f>
              <c:strCache>
                <c:ptCount val="4"/>
                <c:pt idx="0">
                  <c:v>  Server Administration</c:v>
                </c:pt>
                <c:pt idx="1">
                  <c:v> Customer Service </c:v>
                </c:pt>
                <c:pt idx="2">
                  <c:v>IAM, MFA, SAML, </c:v>
                </c:pt>
                <c:pt idx="3">
                  <c:v> Network Administration</c:v>
                </c:pt>
              </c:strCache>
              <c:extLst/>
            </c:strRef>
          </c:cat>
          <c:val>
            <c:numRef>
              <c:f>Sheet1!$B$1:$B$5</c:f>
              <c:numCache>
                <c:formatCode>0%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0.35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ED67-48B4-9172-2B92C1CED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1878646783"/>
        <c:axId val="1878645951"/>
      </c:barChart>
      <c:catAx>
        <c:axId val="18786467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8645951"/>
        <c:crosses val="autoZero"/>
        <c:auto val="1"/>
        <c:lblAlgn val="ctr"/>
        <c:lblOffset val="100"/>
        <c:noMultiLvlLbl val="0"/>
      </c:catAx>
      <c:valAx>
        <c:axId val="1878645951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86467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FFDC63194C42A19A9EE781D45C6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E0322-A714-4793-AE88-4DF136577D03}"/>
      </w:docPartPr>
      <w:docPartBody>
        <w:p w:rsidR="00B570BB" w:rsidRDefault="00070200">
          <w:pPr>
            <w:pStyle w:val="FEFFDC63194C42A19A9EE781D45C67B6"/>
          </w:pPr>
          <w:r w:rsidRPr="00D5459D">
            <w:t>Profile</w:t>
          </w:r>
        </w:p>
      </w:docPartBody>
    </w:docPart>
    <w:docPart>
      <w:docPartPr>
        <w:name w:val="24E1D405FDDB4CA6BB4CEA4EA3FA1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41E32-299B-4F18-B27B-EEC113FD5C5F}"/>
      </w:docPartPr>
      <w:docPartBody>
        <w:p w:rsidR="00B570BB" w:rsidRDefault="00070200">
          <w:pPr>
            <w:pStyle w:val="24E1D405FDDB4CA6BB4CEA4EA3FA1542"/>
          </w:pPr>
          <w:r w:rsidRPr="00CB0055">
            <w:t>Contact</w:t>
          </w:r>
        </w:p>
      </w:docPartBody>
    </w:docPart>
    <w:docPart>
      <w:docPartPr>
        <w:name w:val="90009ADF1F5F48AA971AA29856411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B36D0-AFCA-4B61-BED6-E8F9264FCB57}"/>
      </w:docPartPr>
      <w:docPartBody>
        <w:p w:rsidR="00B570BB" w:rsidRDefault="00070200">
          <w:pPr>
            <w:pStyle w:val="90009ADF1F5F48AA971AA2985641174B"/>
          </w:pPr>
          <w:r w:rsidRPr="004D3011">
            <w:t>PHONE:</w:t>
          </w:r>
        </w:p>
      </w:docPartBody>
    </w:docPart>
    <w:docPart>
      <w:docPartPr>
        <w:name w:val="C96B8F2B8FBE4768B8754DF4A18B7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A84E4-9769-45F1-AE96-B54913D0DE2C}"/>
      </w:docPartPr>
      <w:docPartBody>
        <w:p w:rsidR="00B570BB" w:rsidRDefault="00070200">
          <w:pPr>
            <w:pStyle w:val="C96B8F2B8FBE4768B8754DF4A18B75D4"/>
          </w:pPr>
          <w:r w:rsidRPr="004D3011">
            <w:t>EMAIL:</w:t>
          </w:r>
        </w:p>
      </w:docPartBody>
    </w:docPart>
    <w:docPart>
      <w:docPartPr>
        <w:name w:val="B82ACF0FDB9F4A21A789B3E8DFA25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AF858-EBBF-4548-9102-BF18EACF3BC0}"/>
      </w:docPartPr>
      <w:docPartBody>
        <w:p w:rsidR="00B570BB" w:rsidRDefault="00070200">
          <w:pPr>
            <w:pStyle w:val="B82ACF0FDB9F4A21A789B3E8DFA25D87"/>
          </w:pPr>
          <w:r w:rsidRPr="00CB0055">
            <w:t>Hobbies</w:t>
          </w:r>
        </w:p>
      </w:docPartBody>
    </w:docPart>
    <w:docPart>
      <w:docPartPr>
        <w:name w:val="970A583B299F4008988DE9BB80ACE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1D208-75F7-4F69-A1F0-43E4A15B7D87}"/>
      </w:docPartPr>
      <w:docPartBody>
        <w:p w:rsidR="00B570BB" w:rsidRDefault="00070200">
          <w:pPr>
            <w:pStyle w:val="970A583B299F4008988DE9BB80ACE664"/>
          </w:pPr>
          <w:r w:rsidRPr="00036450">
            <w:t>EDUCATION</w:t>
          </w:r>
        </w:p>
      </w:docPartBody>
    </w:docPart>
    <w:docPart>
      <w:docPartPr>
        <w:name w:val="88B93DC661014EEC9E404714112A9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0D52A-1BC5-42CA-88DF-518304EE7266}"/>
      </w:docPartPr>
      <w:docPartBody>
        <w:p w:rsidR="00B570BB" w:rsidRDefault="00070200">
          <w:pPr>
            <w:pStyle w:val="88B93DC661014EEC9E404714112A9E2F"/>
          </w:pPr>
          <w:r w:rsidRPr="00036450">
            <w:t>WORK EXPERIENCE</w:t>
          </w:r>
        </w:p>
      </w:docPartBody>
    </w:docPart>
    <w:docPart>
      <w:docPartPr>
        <w:name w:val="36B4120BDB8E49C7AA477DFE8F7B5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7B759-A6C9-45ED-B6CA-65462749FFAC}"/>
      </w:docPartPr>
      <w:docPartBody>
        <w:p w:rsidR="00B570BB" w:rsidRDefault="00070200">
          <w:pPr>
            <w:pStyle w:val="36B4120BDB8E49C7AA477DFE8F7B510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00"/>
    <w:rsid w:val="00070200"/>
    <w:rsid w:val="003B7F39"/>
    <w:rsid w:val="00B5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FFDC63194C42A19A9EE781D45C67B6">
    <w:name w:val="FEFFDC63194C42A19A9EE781D45C67B6"/>
  </w:style>
  <w:style w:type="paragraph" w:customStyle="1" w:styleId="24E1D405FDDB4CA6BB4CEA4EA3FA1542">
    <w:name w:val="24E1D405FDDB4CA6BB4CEA4EA3FA1542"/>
  </w:style>
  <w:style w:type="paragraph" w:customStyle="1" w:styleId="90009ADF1F5F48AA971AA2985641174B">
    <w:name w:val="90009ADF1F5F48AA971AA2985641174B"/>
  </w:style>
  <w:style w:type="paragraph" w:customStyle="1" w:styleId="C96B8F2B8FBE4768B8754DF4A18B75D4">
    <w:name w:val="C96B8F2B8FBE4768B8754DF4A18B75D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82ACF0FDB9F4A21A789B3E8DFA25D87">
    <w:name w:val="B82ACF0FDB9F4A21A789B3E8DFA25D87"/>
  </w:style>
  <w:style w:type="paragraph" w:customStyle="1" w:styleId="970A583B299F4008988DE9BB80ACE664">
    <w:name w:val="970A583B299F4008988DE9BB80ACE664"/>
  </w:style>
  <w:style w:type="paragraph" w:customStyle="1" w:styleId="88B93DC661014EEC9E404714112A9E2F">
    <w:name w:val="88B93DC661014EEC9E404714112A9E2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6B4120BDB8E49C7AA477DFE8F7B510A">
    <w:name w:val="36B4120BDB8E49C7AA477DFE8F7B5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2021-02-25T17:30:00Z</dcterms:created>
  <dcterms:modified xsi:type="dcterms:W3CDTF">2021-02-25T17:30:00Z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